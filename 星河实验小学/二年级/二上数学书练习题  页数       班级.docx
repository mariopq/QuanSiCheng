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二上数学书练习题  页数       班级：       姓名：        学号：</w:t>
      </w:r>
    </w:p>
    <w:tbl>
      <w:tblPr>
        <w:tblStyle w:val="4"/>
        <w:tblW w:w="9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30"/>
        <w:gridCol w:w="1029"/>
        <w:gridCol w:w="1030"/>
        <w:gridCol w:w="1030"/>
        <w:gridCol w:w="1030"/>
        <w:gridCol w:w="1030"/>
        <w:gridCol w:w="1029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67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74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77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79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82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251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93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102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11E7E"/>
    <w:rsid w:val="26911E7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ngt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2018-08-31T05:15:00Z</dcterms:created>
  <dc:creator>liangting</dc:creator>
  <cp:lastModifiedBy>liangting</cp:lastModifiedBy>
  <dcterms:modified xsi:type="dcterms:W3CDTF">2018-08-31T05:52:22Z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
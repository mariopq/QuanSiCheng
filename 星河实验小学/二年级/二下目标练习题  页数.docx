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二下数学目标  页数       班级：       姓名：        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学号：</w:t>
      </w:r>
    </w:p>
    <w:tbl>
      <w:tblPr>
        <w:tblStyle w:val="4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30"/>
        <w:gridCol w:w="1029"/>
        <w:gridCol w:w="1030"/>
        <w:gridCol w:w="1030"/>
        <w:gridCol w:w="1030"/>
        <w:gridCol w:w="1030"/>
        <w:gridCol w:w="1029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0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ind w:firstLine="251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11E7E"/>
    <w:rsid w:val="21FC5E58"/>
    <w:rsid w:val="26911E7E"/>
    <w:rsid w:val="4D380633"/>
    <w:rsid w:val="6D535020"/>
    <w:rsid w:val="7F4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gt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2018-08-31T05:15:00Z</dcterms:created>
  <dc:creator>liangting</dc:creator>
  <cp:lastModifiedBy>liangting</cp:lastModifiedBy>
  <cp:lastPrinted>2019-02-26T04:55:52Z</cp:lastPrinted>
  <dcterms:modified xsi:type="dcterms:W3CDTF">2019-02-26T04:55:57Z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